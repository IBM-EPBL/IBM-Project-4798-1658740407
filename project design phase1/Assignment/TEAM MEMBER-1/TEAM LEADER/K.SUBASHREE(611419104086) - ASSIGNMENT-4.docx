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SUBASHREE.K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   PNT2022TMID30400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2172</Characters>
  <Application>WPS Office</Application>
  <Paragraphs>117</Paragraphs>
  <CharactersWithSpaces>2733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M2006C3LI</lastModifiedBy>
  <dcterms:modified xsi:type="dcterms:W3CDTF">2022-11-02T14:43:02Z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